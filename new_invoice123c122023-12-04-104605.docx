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123c12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123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xyz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12.0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10.8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