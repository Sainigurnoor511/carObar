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Gurnoor SinghSaini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9465301124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FORD Mustang GT 1990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1100000000.0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1100000000.0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Black Seat Covers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11000.0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11000.0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Chrome Rims (size 44)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9000.0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36000.0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1100047000.0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990042300.0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